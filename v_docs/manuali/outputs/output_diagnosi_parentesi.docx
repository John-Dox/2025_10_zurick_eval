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t xml:space="preserve">Test Diagnosi Parentesi Quadre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cap.-1---test-base"/>
    <w:p>
      <w:pPr>
        <w:pStyle w:val="Titolo1"/>
      </w:pPr>
      <w:r>
        <w:t xml:space="preserve">Cap. 1 - Test Base</w:t>
      </w:r>
    </w:p>
    <w:p>
      <w:pPr>
        <w:pStyle w:val="FirstParagraph"/>
      </w:pPr>
      <w:r>
        <w:t xml:space="preserve">Questo è un test per diagnosticare le parentesi quadre.</w:t>
      </w:r>
    </w:p>
    <w:bookmarkStart w:id="20" w:name="sezione-normale"/>
    <w:p>
      <w:pPr>
        <w:pStyle w:val="Titolo2"/>
      </w:pPr>
      <w:r>
        <w:t xml:space="preserve">Sezione Normale</w:t>
      </w:r>
    </w:p>
    <w:p>
      <w:pPr>
        <w:pStyle w:val="FirstParagraph"/>
      </w:pPr>
      <w:r>
        <w:t xml:space="preserve">Contenuto normale senza caratteri speciali.</w:t>
      </w:r>
    </w:p>
    <w:bookmarkStart w:id="19" w:name="sottosezione-standard"/>
    <w:p>
      <w:pPr>
        <w:pStyle w:val="Titolo3"/>
      </w:pPr>
      <w:r>
        <w:t xml:space="preserve">Sottosezione Standard</w:t>
      </w:r>
    </w:p>
    <w:p>
      <w:pPr>
        <w:pStyle w:val="FirstParagraph"/>
      </w:pPr>
      <w:r>
        <w:t xml:space="preserve">Altro contenuto di prova normale.</w:t>
      </w:r>
    </w:p>
    <w:bookmarkStart w:id="18" w:name="box-test-standard"/>
    <w:p>
      <w:pPr>
        <w:pStyle w:val="Titolo4"/>
      </w:pPr>
      <w:r>
        <w:t xml:space="preserve">Box Test Standard</w:t>
      </w:r>
    </w:p>
    <w:p>
      <w:pPr>
        <w:pStyle w:val="FirstParagraph"/>
      </w:pPr>
      <w:r>
        <w:rPr>
          <w:b/>
          <w:bCs/>
        </w:rPr>
        <w:t xml:space="preserve">Contenuto box normale:</w:t>
      </w:r>
      <w:r>
        <w:t xml:space="preserve"> </w:t>
      </w:r>
      <w:r>
        <w:t xml:space="preserve">Questo dovrebbe usare</w:t>
      </w:r>
      <w:r>
        <w:t xml:space="preserve"> </w:t>
      </w:r>
      <w:r>
        <w:t xml:space="preserve">“tit box 4”</w:t>
      </w:r>
      <w:r>
        <w:t xml:space="preserve">.</w:t>
      </w:r>
    </w:p>
    <w:bookmarkEnd w:id="18"/>
    <w:bookmarkEnd w:id="19"/>
    <w:bookmarkEnd w:id="20"/>
    <w:bookmarkEnd w:id="21"/>
    <w:bookmarkStart w:id="28" w:name="X52962b678f9bbbb8e6d315c664c85eb0eed9189"/>
    <w:p>
      <w:pPr>
        <w:pStyle w:val="Titolo1"/>
      </w:pPr>
      <w:r>
        <w:t xml:space="preserve">Cap. 2 - Test Caratteri Potenzialmente Problematici</w:t>
      </w:r>
    </w:p>
    <w:bookmarkStart w:id="24" w:name="test-con-parentesi-quadre-nel-titolo"/>
    <w:p>
      <w:pPr>
        <w:pStyle w:val="Titolo2"/>
      </w:pPr>
      <w:r>
        <w:t xml:space="preserve">Test con [parentesi quadre] nel titolo</w:t>
      </w:r>
    </w:p>
    <w:p>
      <w:pPr>
        <w:pStyle w:val="FirstParagraph"/>
      </w:pPr>
      <w:r>
        <w:t xml:space="preserve">Contenuto per testare se le parentesi nel titolo causano problemi.</w:t>
      </w:r>
    </w:p>
    <w:bookmarkStart w:id="23" w:name="test-con-virgolette-nel-titolo"/>
    <w:p>
      <w:pPr>
        <w:pStyle w:val="Titolo3"/>
      </w:pPr>
      <w:r>
        <w:t xml:space="preserve">Test con</w:t>
      </w:r>
      <w:r>
        <w:t xml:space="preserve"> </w:t>
      </w:r>
      <w:r>
        <w:t xml:space="preserve">“virgolette”</w:t>
      </w:r>
      <w:r>
        <w:t xml:space="preserve"> </w:t>
      </w:r>
      <w:r>
        <w:t xml:space="preserve">nel titolo</w:t>
      </w:r>
    </w:p>
    <w:p>
      <w:pPr>
        <w:pStyle w:val="FirstParagraph"/>
      </w:pPr>
      <w:r>
        <w:t xml:space="preserve">Contenuto per testare virgolette.</w:t>
      </w:r>
    </w:p>
    <w:bookmarkStart w:id="22" w:name="box-con-parentesi-e-virgolette"/>
    <w:p>
      <w:pPr>
        <w:pStyle w:val="Titolo4"/>
      </w:pPr>
      <w:r>
        <w:t xml:space="preserve">Box con [parentesi] e</w:t>
      </w:r>
      <w:r>
        <w:t xml:space="preserve"> </w:t>
      </w:r>
      <w:r>
        <w:t xml:space="preserve">“virgolette”</w:t>
      </w:r>
    </w:p>
    <w:p>
      <w:pPr>
        <w:pStyle w:val="FirstParagraph"/>
      </w:pPr>
      <w:r>
        <w:rPr>
          <w:b/>
          <w:bCs/>
        </w:rPr>
        <w:t xml:space="preserve">Contenuto misto:</w:t>
      </w:r>
      <w:r>
        <w:t xml:space="preserve"> </w:t>
      </w:r>
      <w:r>
        <w:t xml:space="preserve">Test per vedere quale elemento causa le parentesi quadre nell’output.</w:t>
      </w:r>
    </w:p>
    <w:bookmarkEnd w:id="22"/>
    <w:bookmarkEnd w:id="23"/>
    <w:bookmarkEnd w:id="24"/>
    <w:bookmarkStart w:id="27" w:name="test-caratteri-speciali-vari"/>
    <w:p>
      <w:pPr>
        <w:pStyle w:val="Titolo2"/>
      </w:pPr>
      <w:r>
        <w:t xml:space="preserve">Test Caratteri Speciali Vari</w:t>
      </w:r>
    </w:p>
    <w:bookmarkStart w:id="26" w:name="test-con-simboli-nel-titolo"/>
    <w:p>
      <w:pPr>
        <w:pStyle w:val="Titolo3"/>
      </w:pPr>
      <w:r>
        <w:t xml:space="preserve">Test con &amp; simboli % nel titolo</w:t>
      </w:r>
    </w:p>
    <w:p>
      <w:pPr>
        <w:pStyle w:val="FirstParagraph"/>
      </w:pPr>
      <w:r>
        <w:t xml:space="preserve">Contenuto normale.</w:t>
      </w:r>
    </w:p>
    <w:bookmarkStart w:id="25" w:name="box-con-asterischi-nel-titolo"/>
    <w:p>
      <w:pPr>
        <w:pStyle w:val="Titolo4"/>
      </w:pPr>
      <w:r>
        <w:t xml:space="preserve">Box con * asterischi * nel titolo</w:t>
      </w:r>
    </w:p>
    <w:p>
      <w:pPr>
        <w:pStyle w:val="FirstParagraph"/>
      </w:pPr>
      <w:r>
        <w:rPr>
          <w:b/>
          <w:bCs/>
        </w:rPr>
        <w:t xml:space="preserve">Test asterischi:</w:t>
      </w:r>
      <w:r>
        <w:t xml:space="preserve"> </w:t>
      </w:r>
      <w:r>
        <w:t xml:space="preserve">Verifica comportamento asterischi.</w:t>
      </w:r>
    </w:p>
    <w:bookmarkEnd w:id="25"/>
    <w:bookmarkEnd w:id="26"/>
    <w:bookmarkEnd w:id="27"/>
    <w:bookmarkEnd w:id="28"/>
    <w:bookmarkStart w:id="32" w:name="cap.-3---test-link-e-references"/>
    <w:p>
      <w:pPr>
        <w:pStyle w:val="Titolo1"/>
      </w:pPr>
      <w:r>
        <w:t xml:space="preserve">Cap. 3 - Test Link e References</w:t>
      </w:r>
    </w:p>
    <w:bookmarkStart w:id="31" w:name="test-riferimenti-interni"/>
    <w:p>
      <w:pPr>
        <w:pStyle w:val="Titolo2"/>
      </w:pPr>
      <w:r>
        <w:t xml:space="preserve">Test riferimenti interni</w:t>
      </w:r>
    </w:p>
    <w:p>
      <w:pPr>
        <w:pStyle w:val="FirstParagraph"/>
      </w:pPr>
      <w:r>
        <w:t xml:space="preserve">Contenuto con possibili</w:t>
      </w:r>
      <w:r>
        <w:t xml:space="preserve"> </w:t>
      </w:r>
      <w:hyperlink w:anchor="sezione-normale">
        <w:r>
          <w:rPr>
            <w:rStyle w:val="Collegamentoipertestuale"/>
          </w:rPr>
          <w:t xml:space="preserve">riferimenti</w:t>
        </w:r>
      </w:hyperlink>
      <w:r>
        <w:t xml:space="preserve"> </w:t>
      </w:r>
      <w:r>
        <w:t xml:space="preserve">interni.</w:t>
      </w:r>
    </w:p>
    <w:bookmarkStart w:id="30" w:name="test-con-url"/>
    <w:p>
      <w:pPr>
        <w:pStyle w:val="Titolo3"/>
      </w:pPr>
      <w:r>
        <w:t xml:space="preserve">Test con URL</w:t>
      </w:r>
    </w:p>
    <w:p>
      <w:pPr>
        <w:pStyle w:val="FirstParagraph"/>
      </w:pPr>
      <w:r>
        <w:t xml:space="preserve">Contenuto con possibili link https://example.com nel testo.</w:t>
      </w:r>
    </w:p>
    <w:bookmarkStart w:id="29" w:name="box-finale-di-test"/>
    <w:p>
      <w:pPr>
        <w:pStyle w:val="Titolo4"/>
      </w:pPr>
      <w:r>
        <w:t xml:space="preserve">Box Finale di Test</w:t>
      </w:r>
    </w:p>
    <w:p>
      <w:pPr>
        <w:pStyle w:val="FirstParagraph"/>
      </w:pPr>
      <w:r>
        <w:rPr>
          <w:b/>
          <w:bCs/>
        </w:rPr>
        <w:t xml:space="preserve">Conclusione test:</w:t>
      </w:r>
      <w:r>
        <w:t xml:space="preserve"> </w:t>
      </w:r>
      <w:r>
        <w:t xml:space="preserve">Questo box dovrebbe aiutarci a capire il problema.</w:t>
      </w:r>
    </w:p>
    <w:bookmarkEnd w:id="29"/>
    <w:bookmarkEnd w:id="30"/>
    <w:bookmarkEnd w:id="31"/>
    <w:bookmarkEnd w:id="32"/>
    <w:sectPr w:rsidR="00DB0173" w:rsidRPr="00687D25" w:rsidSect="0066537A">
      <w:footerReference r:id="rId9" w:type="default"/>
      <w:type w:val="continuous"/>
      <w:pgSz w:h="16838" w:w="11906"/>
      <w:pgMar w:bottom="1134" w:footer="283" w:gutter="0" w:header="708" w:left="1134" w:right="1134" w:top="1417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MS Mincho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7C" w:rsidRPr="009A2C28" w:rsidRDefault="007A4A7C" w:rsidP="003A5EA6">
    <w:pPr>
      <w:rPr>
        <w:rFonts w:ascii="Tahoma" w:hAnsi="Tahoma" w:cs="Tahoma"/>
        <w:sz w:val="16"/>
      </w:rPr>
    </w:pPr>
    <w:r w:rsidRPr="009A2C28">
      <w:rPr>
        <w:rFonts w:ascii="Tahoma" w:hAnsi="Tahoma" w:cs="Tahoma"/>
        <w:sz w:val="16"/>
      </w:rPr>
      <w:t>stampa</w:t>
    </w:r>
    <w:r>
      <w:rPr>
        <w:rFonts w:ascii="Tahoma" w:hAnsi="Tahoma" w:cs="Tahoma"/>
        <w:sz w:val="16"/>
      </w:rPr>
      <w:t>to il</w:t>
    </w:r>
    <w:r w:rsidRPr="009A2C28">
      <w:rPr>
        <w:rFonts w:ascii="Tahoma" w:hAnsi="Tahoma" w:cs="Tahoma"/>
        <w:sz w:val="16"/>
      </w:rPr>
      <w:t xml:space="preserve">: </w:t>
    </w:r>
    <w:r w:rsidRPr="009A2C28">
      <w:rPr>
        <w:rFonts w:ascii="Tahoma" w:hAnsi="Tahoma" w:cs="Tahoma"/>
        <w:sz w:val="16"/>
      </w:rPr>
      <w:fldChar w:fldCharType="begin"/>
    </w:r>
    <w:r w:rsidRPr="009A2C28">
      <w:rPr>
        <w:rFonts w:ascii="Tahoma" w:hAnsi="Tahoma" w:cs="Tahoma"/>
        <w:sz w:val="16"/>
      </w:rPr>
      <w:instrText xml:space="preserve"> PRINTDATE  \@ "dd/MM/yyyy HH:mm:ss"  \* MERGEFORMAT </w:instrText>
    </w:r>
    <w:r w:rsidRPr="009A2C28">
      <w:rPr>
        <w:rFonts w:ascii="Tahoma" w:hAnsi="Tahoma" w:cs="Tahoma"/>
        <w:sz w:val="16"/>
      </w:rPr>
      <w:fldChar w:fldCharType="separate"/>
    </w:r>
    <w:r w:rsidR="00E41D2E">
      <w:rPr>
        <w:rFonts w:ascii="Tahoma" w:hAnsi="Tahoma" w:cs="Tahoma"/>
        <w:noProof/>
        <w:sz w:val="16"/>
      </w:rPr>
      <w:t>20/08/2025 13:48:00</w:t>
    </w:r>
    <w:r w:rsidRPr="009A2C28"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 </w:t>
    </w:r>
    <w:r w:rsidRPr="009A2C28"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  <w:t xml:space="preserve">                          pag. </w:t>
    </w:r>
    <w:r w:rsidR="00DB4DE7">
      <w:rPr>
        <w:rFonts w:ascii="Tahoma" w:hAnsi="Tahoma" w:cs="Tahoma"/>
        <w:sz w:val="16"/>
      </w:rPr>
      <w:fldChar w:fldCharType="begin"/>
    </w:r>
    <w:r w:rsidR="00DB4DE7">
      <w:rPr>
        <w:rFonts w:ascii="Tahoma" w:hAnsi="Tahoma" w:cs="Tahoma"/>
        <w:sz w:val="16"/>
      </w:rPr>
      <w:instrText xml:space="preserve"> PAGE  \* Arabic  \* MERGEFORMAT </w:instrText>
    </w:r>
    <w:r w:rsidR="00DB4DE7">
      <w:rPr>
        <w:rFonts w:ascii="Tahoma" w:hAnsi="Tahoma" w:cs="Tahoma"/>
        <w:sz w:val="16"/>
      </w:rPr>
      <w:fldChar w:fldCharType="separate"/>
    </w:r>
    <w:r w:rsidR="00687D25">
      <w:rPr>
        <w:rFonts w:ascii="Tahoma" w:hAnsi="Tahoma" w:cs="Tahoma"/>
        <w:noProof/>
        <w:sz w:val="16"/>
      </w:rPr>
      <w:t>1</w:t>
    </w:r>
    <w:r w:rsidR="00DB4DE7">
      <w:rPr>
        <w:rFonts w:ascii="Tahoma" w:hAnsi="Tahoma" w:cs="Tahoma"/>
        <w:sz w:val="16"/>
      </w:rPr>
      <w:fldChar w:fldCharType="end"/>
    </w:r>
    <w:r w:rsidR="00DB4DE7">
      <w:rPr>
        <w:rFonts w:ascii="Tahoma" w:hAnsi="Tahoma" w:cs="Tahoma"/>
        <w:sz w:val="16"/>
      </w:rPr>
      <w:t xml:space="preserve"> </w:t>
    </w:r>
    <w:r>
      <w:rPr>
        <w:rFonts w:ascii="Tahoma" w:hAnsi="Tahoma" w:cs="Tahoma"/>
        <w:sz w:val="16"/>
      </w:rPr>
      <w:t xml:space="preserve">di </w:t>
    </w:r>
    <w:r w:rsidRPr="009A2C28">
      <w:rPr>
        <w:rFonts w:ascii="Tahoma" w:hAnsi="Tahoma" w:cs="Tahoma"/>
        <w:sz w:val="16"/>
      </w:rPr>
      <w:fldChar w:fldCharType="begin"/>
    </w:r>
    <w:r w:rsidRPr="009A2C28">
      <w:rPr>
        <w:rFonts w:ascii="Tahoma" w:hAnsi="Tahoma" w:cs="Tahoma"/>
        <w:sz w:val="16"/>
      </w:rPr>
      <w:instrText>NUMPAGES</w:instrText>
    </w:r>
    <w:r w:rsidRPr="009A2C28">
      <w:rPr>
        <w:rFonts w:ascii="Tahoma" w:hAnsi="Tahoma" w:cs="Tahoma"/>
        <w:sz w:val="16"/>
      </w:rPr>
      <w:fldChar w:fldCharType="separate"/>
    </w:r>
    <w:r w:rsidR="00687D25">
      <w:rPr>
        <w:rFonts w:ascii="Tahoma" w:hAnsi="Tahoma" w:cs="Tahoma"/>
        <w:noProof/>
        <w:sz w:val="16"/>
      </w:rPr>
      <w:t>1</w:t>
    </w:r>
    <w:r w:rsidRPr="009A2C28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2715F19"/>
    <w:multiLevelType w:val="multilevel"/>
    <w:tmpl w:val="3F282C5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">
    <w:nsid w:val="19FC0789"/>
    <w:multiLevelType w:val="multilevel"/>
    <w:tmpl w:val="9B548A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</w:lvl>
    <w:lvl w:ilvl="3" w:tentative="1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>
      <w:start w:val="1"/>
      <w:numFmt w:val="decimal"/>
      <w:lvlText w:val="%5."/>
      <w:lvlJc w:val="left"/>
      <w:pPr>
        <w:tabs>
          <w:tab w:pos="3240" w:val="num"/>
        </w:tabs>
        <w:ind w:hanging="360" w:left="3240"/>
      </w:pPr>
    </w:lvl>
    <w:lvl w:ilvl="5" w:tentative="1">
      <w:start w:val="1"/>
      <w:numFmt w:val="decimal"/>
      <w:lvlText w:val="%6."/>
      <w:lvlJc w:val="left"/>
      <w:pPr>
        <w:tabs>
          <w:tab w:pos="3960" w:val="num"/>
        </w:tabs>
        <w:ind w:hanging="360" w:left="3960"/>
      </w:pPr>
    </w:lvl>
    <w:lvl w:ilvl="6" w:tentative="1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>
      <w:start w:val="1"/>
      <w:numFmt w:val="decimal"/>
      <w:lvlText w:val="%8."/>
      <w:lvlJc w:val="left"/>
      <w:pPr>
        <w:tabs>
          <w:tab w:pos="5400" w:val="num"/>
        </w:tabs>
        <w:ind w:hanging="360" w:left="5400"/>
      </w:pPr>
    </w:lvl>
    <w:lvl w:ilvl="8" w:tentative="1">
      <w:start w:val="1"/>
      <w:numFmt w:val="decimal"/>
      <w:lvlText w:val="%9."/>
      <w:lvlJc w:val="left"/>
      <w:pPr>
        <w:tabs>
          <w:tab w:pos="6120" w:val="num"/>
        </w:tabs>
        <w:ind w:hanging="360" w:left="6120"/>
      </w:pPr>
    </w:lvl>
  </w:abstractNum>
  <w:abstractNum w15:restartNumberingAfterBreak="0" w:abstractNumId="2">
    <w:nsid w:val="1E8519C2"/>
    <w:multiLevelType w:val="multilevel"/>
    <w:tmpl w:val="CC8A739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1EE0392C"/>
    <w:multiLevelType w:val="hybridMultilevel"/>
    <w:tmpl w:val="0B647500"/>
    <w:lvl w:ilvl="0" w:tplc="0410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10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10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10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10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10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10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10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10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">
    <w:nsid w:val="339505F7"/>
    <w:multiLevelType w:val="multilevel"/>
    <w:tmpl w:val="2FCAB98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B792AA7"/>
    <w:multiLevelType w:val="multilevel"/>
    <w:tmpl w:val="684E13CC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6">
    <w:nsid w:val="4E8A5AB3"/>
    <w:multiLevelType w:val="hybridMultilevel"/>
    <w:tmpl w:val="991E9E26"/>
    <w:lvl w:ilvl="0" w:tplc="041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2275B98"/>
    <w:multiLevelType w:val="multilevel"/>
    <w:tmpl w:val="24C4EEF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8">
    <w:nsid w:val="53FA7086"/>
    <w:multiLevelType w:val="multilevel"/>
    <w:tmpl w:val="05BC6E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54D23594"/>
    <w:multiLevelType w:val="hybridMultilevel"/>
    <w:tmpl w:val="524A5BEA"/>
    <w:lvl w:ilvl="0" w:tplc="041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48A4965"/>
    <w:multiLevelType w:val="multilevel"/>
    <w:tmpl w:val="D6C4C40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1">
    <w:nsid w:val="6D2F6BF1"/>
    <w:multiLevelType w:val="multilevel"/>
    <w:tmpl w:val="A8148DE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2">
    <w:nsid w:val="703869E2"/>
    <w:multiLevelType w:val="multilevel"/>
    <w:tmpl w:val="8F507D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7B135128"/>
    <w:multiLevelType w:val="multilevel"/>
    <w:tmpl w:val="5AACFEE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7E7528D6"/>
    <w:multiLevelType w:val="multilevel"/>
    <w:tmpl w:val="8C5881E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11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7"/>
  </w:num>
  <w:num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activeWritingStyle w:appName="MSWord" w:checkStyle="0" w:dllVersion="131078" w:lang="it-IT" w:nlCheck="1" w:vendorID="64"/>
  <w:proofState w:grammar="clean" w:spelling="clean"/>
  <w:stylePaneFormatFilter w:val="0004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A0"/>
    <w:rsid w:val="00002848"/>
    <w:rsid w:val="000161BC"/>
    <w:rsid w:val="0002039F"/>
    <w:rsid w:val="00022712"/>
    <w:rsid w:val="00027D5F"/>
    <w:rsid w:val="00030477"/>
    <w:rsid w:val="000411D0"/>
    <w:rsid w:val="00043608"/>
    <w:rsid w:val="0005081C"/>
    <w:rsid w:val="00053EA1"/>
    <w:rsid w:val="00055D02"/>
    <w:rsid w:val="00062465"/>
    <w:rsid w:val="000717CC"/>
    <w:rsid w:val="00076F7A"/>
    <w:rsid w:val="000818BF"/>
    <w:rsid w:val="00090EE1"/>
    <w:rsid w:val="00095D83"/>
    <w:rsid w:val="000B2925"/>
    <w:rsid w:val="000B3309"/>
    <w:rsid w:val="000C1232"/>
    <w:rsid w:val="000C2463"/>
    <w:rsid w:val="000E27D1"/>
    <w:rsid w:val="000E6AE6"/>
    <w:rsid w:val="00106A2E"/>
    <w:rsid w:val="00121FB8"/>
    <w:rsid w:val="00125436"/>
    <w:rsid w:val="00132242"/>
    <w:rsid w:val="00151795"/>
    <w:rsid w:val="00154BE8"/>
    <w:rsid w:val="00160F07"/>
    <w:rsid w:val="001621F9"/>
    <w:rsid w:val="00176345"/>
    <w:rsid w:val="00181747"/>
    <w:rsid w:val="00184BC8"/>
    <w:rsid w:val="00185EA2"/>
    <w:rsid w:val="00196326"/>
    <w:rsid w:val="001A16F6"/>
    <w:rsid w:val="001A2093"/>
    <w:rsid w:val="001B646C"/>
    <w:rsid w:val="001C1902"/>
    <w:rsid w:val="001C4A97"/>
    <w:rsid w:val="001C6FD0"/>
    <w:rsid w:val="001D155C"/>
    <w:rsid w:val="001D3FFA"/>
    <w:rsid w:val="001E7BFB"/>
    <w:rsid w:val="00200B58"/>
    <w:rsid w:val="00200CFE"/>
    <w:rsid w:val="00204A8B"/>
    <w:rsid w:val="00213D7C"/>
    <w:rsid w:val="0021461A"/>
    <w:rsid w:val="0022399C"/>
    <w:rsid w:val="00232D48"/>
    <w:rsid w:val="0023331B"/>
    <w:rsid w:val="002349E2"/>
    <w:rsid w:val="00253347"/>
    <w:rsid w:val="002558B3"/>
    <w:rsid w:val="00286E05"/>
    <w:rsid w:val="00287537"/>
    <w:rsid w:val="0029363B"/>
    <w:rsid w:val="002D5AE1"/>
    <w:rsid w:val="002E5AE9"/>
    <w:rsid w:val="002F1D08"/>
    <w:rsid w:val="00301BD8"/>
    <w:rsid w:val="003029FE"/>
    <w:rsid w:val="00311648"/>
    <w:rsid w:val="00336998"/>
    <w:rsid w:val="003448B9"/>
    <w:rsid w:val="0034684D"/>
    <w:rsid w:val="003501B4"/>
    <w:rsid w:val="0035360B"/>
    <w:rsid w:val="003568E1"/>
    <w:rsid w:val="00362D77"/>
    <w:rsid w:val="00373B9A"/>
    <w:rsid w:val="00376947"/>
    <w:rsid w:val="00394451"/>
    <w:rsid w:val="00394706"/>
    <w:rsid w:val="00394BE3"/>
    <w:rsid w:val="003969D5"/>
    <w:rsid w:val="003A0CB1"/>
    <w:rsid w:val="003A5EA6"/>
    <w:rsid w:val="003B47E5"/>
    <w:rsid w:val="003C22EC"/>
    <w:rsid w:val="003C4C80"/>
    <w:rsid w:val="003C7890"/>
    <w:rsid w:val="003D5D0D"/>
    <w:rsid w:val="003E1FF8"/>
    <w:rsid w:val="003E24C1"/>
    <w:rsid w:val="003E4EE9"/>
    <w:rsid w:val="003E577E"/>
    <w:rsid w:val="003F066E"/>
    <w:rsid w:val="003F79D1"/>
    <w:rsid w:val="00406E9C"/>
    <w:rsid w:val="00413785"/>
    <w:rsid w:val="0042663A"/>
    <w:rsid w:val="004278FD"/>
    <w:rsid w:val="004306D0"/>
    <w:rsid w:val="004342F7"/>
    <w:rsid w:val="0044232E"/>
    <w:rsid w:val="00465E60"/>
    <w:rsid w:val="00476EC2"/>
    <w:rsid w:val="00491065"/>
    <w:rsid w:val="00491704"/>
    <w:rsid w:val="004946AA"/>
    <w:rsid w:val="004C687D"/>
    <w:rsid w:val="004C78DA"/>
    <w:rsid w:val="004D1A2F"/>
    <w:rsid w:val="004D29B5"/>
    <w:rsid w:val="004D566D"/>
    <w:rsid w:val="004F0386"/>
    <w:rsid w:val="0051635D"/>
    <w:rsid w:val="00522490"/>
    <w:rsid w:val="00532779"/>
    <w:rsid w:val="00537694"/>
    <w:rsid w:val="0054519D"/>
    <w:rsid w:val="005551D5"/>
    <w:rsid w:val="005603AB"/>
    <w:rsid w:val="00563055"/>
    <w:rsid w:val="00564EB7"/>
    <w:rsid w:val="005735CE"/>
    <w:rsid w:val="005856D7"/>
    <w:rsid w:val="00590490"/>
    <w:rsid w:val="00593548"/>
    <w:rsid w:val="00593825"/>
    <w:rsid w:val="00594E72"/>
    <w:rsid w:val="005A12A4"/>
    <w:rsid w:val="005B3EEF"/>
    <w:rsid w:val="005B73F4"/>
    <w:rsid w:val="005C0A8D"/>
    <w:rsid w:val="005C40EF"/>
    <w:rsid w:val="005C74BF"/>
    <w:rsid w:val="005E0860"/>
    <w:rsid w:val="005E3E8C"/>
    <w:rsid w:val="005F00C4"/>
    <w:rsid w:val="005F36CD"/>
    <w:rsid w:val="005F4B04"/>
    <w:rsid w:val="00601A21"/>
    <w:rsid w:val="0060679D"/>
    <w:rsid w:val="006133C4"/>
    <w:rsid w:val="00615468"/>
    <w:rsid w:val="00615DB0"/>
    <w:rsid w:val="006231FC"/>
    <w:rsid w:val="00637BAD"/>
    <w:rsid w:val="00650BA7"/>
    <w:rsid w:val="00654F02"/>
    <w:rsid w:val="00662663"/>
    <w:rsid w:val="0066537A"/>
    <w:rsid w:val="006736A0"/>
    <w:rsid w:val="00686AB7"/>
    <w:rsid w:val="00687D25"/>
    <w:rsid w:val="00695C46"/>
    <w:rsid w:val="00696607"/>
    <w:rsid w:val="00697442"/>
    <w:rsid w:val="006977C4"/>
    <w:rsid w:val="006B15EA"/>
    <w:rsid w:val="006C0984"/>
    <w:rsid w:val="006C3D7D"/>
    <w:rsid w:val="006C5F17"/>
    <w:rsid w:val="006D6418"/>
    <w:rsid w:val="006E4973"/>
    <w:rsid w:val="006F350C"/>
    <w:rsid w:val="00702B17"/>
    <w:rsid w:val="00712CC3"/>
    <w:rsid w:val="00722632"/>
    <w:rsid w:val="0073323A"/>
    <w:rsid w:val="00752420"/>
    <w:rsid w:val="007571FF"/>
    <w:rsid w:val="0078118A"/>
    <w:rsid w:val="007843E7"/>
    <w:rsid w:val="007A1FEB"/>
    <w:rsid w:val="007A4A7C"/>
    <w:rsid w:val="007C2B28"/>
    <w:rsid w:val="007D6AEF"/>
    <w:rsid w:val="007E1ABA"/>
    <w:rsid w:val="007E232B"/>
    <w:rsid w:val="007F1ABA"/>
    <w:rsid w:val="007F2C92"/>
    <w:rsid w:val="00802200"/>
    <w:rsid w:val="00831679"/>
    <w:rsid w:val="00844F11"/>
    <w:rsid w:val="008524D3"/>
    <w:rsid w:val="00852B5F"/>
    <w:rsid w:val="0085372C"/>
    <w:rsid w:val="00865C81"/>
    <w:rsid w:val="00873056"/>
    <w:rsid w:val="00877288"/>
    <w:rsid w:val="00884A87"/>
    <w:rsid w:val="008872B8"/>
    <w:rsid w:val="008A6E63"/>
    <w:rsid w:val="008B252D"/>
    <w:rsid w:val="008B547E"/>
    <w:rsid w:val="008C6FA7"/>
    <w:rsid w:val="008E259C"/>
    <w:rsid w:val="008E3071"/>
    <w:rsid w:val="009004BE"/>
    <w:rsid w:val="00903D22"/>
    <w:rsid w:val="0090567B"/>
    <w:rsid w:val="00906CA7"/>
    <w:rsid w:val="009104C8"/>
    <w:rsid w:val="00913A48"/>
    <w:rsid w:val="00916474"/>
    <w:rsid w:val="009304F7"/>
    <w:rsid w:val="00932D28"/>
    <w:rsid w:val="00936E5D"/>
    <w:rsid w:val="0094331B"/>
    <w:rsid w:val="009577A0"/>
    <w:rsid w:val="00966C11"/>
    <w:rsid w:val="0097161A"/>
    <w:rsid w:val="009730A5"/>
    <w:rsid w:val="0097319E"/>
    <w:rsid w:val="0098547D"/>
    <w:rsid w:val="009A030F"/>
    <w:rsid w:val="009A2C28"/>
    <w:rsid w:val="009B0A46"/>
    <w:rsid w:val="009B2214"/>
    <w:rsid w:val="009B3ACE"/>
    <w:rsid w:val="009C03DE"/>
    <w:rsid w:val="009D607F"/>
    <w:rsid w:val="009E477B"/>
    <w:rsid w:val="009E5B2E"/>
    <w:rsid w:val="00A0728F"/>
    <w:rsid w:val="00A109D7"/>
    <w:rsid w:val="00A12196"/>
    <w:rsid w:val="00A13944"/>
    <w:rsid w:val="00A1570C"/>
    <w:rsid w:val="00A15FAF"/>
    <w:rsid w:val="00A226C6"/>
    <w:rsid w:val="00A22E53"/>
    <w:rsid w:val="00A22EBD"/>
    <w:rsid w:val="00A260A1"/>
    <w:rsid w:val="00A31EA2"/>
    <w:rsid w:val="00A359A5"/>
    <w:rsid w:val="00A35DB1"/>
    <w:rsid w:val="00A527D3"/>
    <w:rsid w:val="00A63BFC"/>
    <w:rsid w:val="00A65757"/>
    <w:rsid w:val="00A66BA1"/>
    <w:rsid w:val="00A819BD"/>
    <w:rsid w:val="00AA3B04"/>
    <w:rsid w:val="00AA54ED"/>
    <w:rsid w:val="00AA6B12"/>
    <w:rsid w:val="00AB500F"/>
    <w:rsid w:val="00AD4472"/>
    <w:rsid w:val="00AE1270"/>
    <w:rsid w:val="00AF1335"/>
    <w:rsid w:val="00AF6109"/>
    <w:rsid w:val="00AF6EC3"/>
    <w:rsid w:val="00B07E70"/>
    <w:rsid w:val="00B10F22"/>
    <w:rsid w:val="00B22714"/>
    <w:rsid w:val="00B27779"/>
    <w:rsid w:val="00B27838"/>
    <w:rsid w:val="00B30200"/>
    <w:rsid w:val="00B40038"/>
    <w:rsid w:val="00B440B6"/>
    <w:rsid w:val="00B44380"/>
    <w:rsid w:val="00B450CE"/>
    <w:rsid w:val="00B626A0"/>
    <w:rsid w:val="00B64F2E"/>
    <w:rsid w:val="00B67FD7"/>
    <w:rsid w:val="00B855DB"/>
    <w:rsid w:val="00B91287"/>
    <w:rsid w:val="00B92E41"/>
    <w:rsid w:val="00B93684"/>
    <w:rsid w:val="00B94966"/>
    <w:rsid w:val="00BA47EA"/>
    <w:rsid w:val="00BB1AC9"/>
    <w:rsid w:val="00BB6144"/>
    <w:rsid w:val="00BC7103"/>
    <w:rsid w:val="00BE23A0"/>
    <w:rsid w:val="00BF1F2C"/>
    <w:rsid w:val="00C00B62"/>
    <w:rsid w:val="00C01A0E"/>
    <w:rsid w:val="00C12FA3"/>
    <w:rsid w:val="00C2355F"/>
    <w:rsid w:val="00C40885"/>
    <w:rsid w:val="00C42EFE"/>
    <w:rsid w:val="00C520FE"/>
    <w:rsid w:val="00C832DF"/>
    <w:rsid w:val="00C91E6C"/>
    <w:rsid w:val="00CA29C1"/>
    <w:rsid w:val="00CC143A"/>
    <w:rsid w:val="00CC51F1"/>
    <w:rsid w:val="00CD38F2"/>
    <w:rsid w:val="00CD6EE8"/>
    <w:rsid w:val="00CE2BF8"/>
    <w:rsid w:val="00CF0B43"/>
    <w:rsid w:val="00CF1E4E"/>
    <w:rsid w:val="00D03CF8"/>
    <w:rsid w:val="00D07464"/>
    <w:rsid w:val="00D13F16"/>
    <w:rsid w:val="00D239CC"/>
    <w:rsid w:val="00D338B7"/>
    <w:rsid w:val="00D70D59"/>
    <w:rsid w:val="00D715F5"/>
    <w:rsid w:val="00D8723C"/>
    <w:rsid w:val="00D912CF"/>
    <w:rsid w:val="00D96B07"/>
    <w:rsid w:val="00DA1609"/>
    <w:rsid w:val="00DA4151"/>
    <w:rsid w:val="00DA7916"/>
    <w:rsid w:val="00DB0173"/>
    <w:rsid w:val="00DB4DE7"/>
    <w:rsid w:val="00DC45A4"/>
    <w:rsid w:val="00DD63BB"/>
    <w:rsid w:val="00DD68C5"/>
    <w:rsid w:val="00DD7075"/>
    <w:rsid w:val="00DE1A39"/>
    <w:rsid w:val="00DE7278"/>
    <w:rsid w:val="00DF2AF8"/>
    <w:rsid w:val="00E02B68"/>
    <w:rsid w:val="00E02BCE"/>
    <w:rsid w:val="00E1264B"/>
    <w:rsid w:val="00E16AEF"/>
    <w:rsid w:val="00E25510"/>
    <w:rsid w:val="00E32FDF"/>
    <w:rsid w:val="00E36F2A"/>
    <w:rsid w:val="00E3788B"/>
    <w:rsid w:val="00E41D2E"/>
    <w:rsid w:val="00E50D8C"/>
    <w:rsid w:val="00E657E3"/>
    <w:rsid w:val="00E71775"/>
    <w:rsid w:val="00E7285A"/>
    <w:rsid w:val="00E86184"/>
    <w:rsid w:val="00E938E8"/>
    <w:rsid w:val="00E94994"/>
    <w:rsid w:val="00E97C63"/>
    <w:rsid w:val="00EA66A3"/>
    <w:rsid w:val="00EA6795"/>
    <w:rsid w:val="00EB486D"/>
    <w:rsid w:val="00EB5532"/>
    <w:rsid w:val="00EB799D"/>
    <w:rsid w:val="00ED5A97"/>
    <w:rsid w:val="00F012CC"/>
    <w:rsid w:val="00F167D9"/>
    <w:rsid w:val="00F17180"/>
    <w:rsid w:val="00F17AFD"/>
    <w:rsid w:val="00F21105"/>
    <w:rsid w:val="00F426DA"/>
    <w:rsid w:val="00F4347B"/>
    <w:rsid w:val="00F45745"/>
    <w:rsid w:val="00F5371A"/>
    <w:rsid w:val="00F64F32"/>
    <w:rsid w:val="00F85576"/>
    <w:rsid w:val="00F866F2"/>
    <w:rsid w:val="00F86F6A"/>
    <w:rsid w:val="00F9407E"/>
    <w:rsid w:val="00F96336"/>
    <w:rsid w:val="00FB689E"/>
    <w:rsid w:val="00FC0025"/>
    <w:rsid w:val="00FC0A13"/>
    <w:rsid w:val="00FD116B"/>
    <w:rsid w:val="00FE0C58"/>
  </w:rsids>
  <w:themeFontLang w:val="it-IT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cs="Arial" w:eastAsia="Arial" w:hAnsi="Arial"/>
        <w:sz w:val="18"/>
        <w:szCs w:val="18"/>
        <w:lang w:bidi="ar-SA" w:eastAsia="it-IT" w:val="it-IT"/>
      </w:rPr>
    </w:rPrDefault>
    <w:pPrDefault>
      <w:pPr>
        <w:ind w:left="567"/>
        <w:jc w:val="both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e" w:type="paragraph">
    <w:name w:val="Normal"/>
    <w:qFormat/>
    <w:rsid w:val="00E41D2E"/>
    <w:pPr>
      <w:pBdr>
        <w:top w:val="nil"/>
        <w:left w:val="nil"/>
        <w:bottom w:val="nil"/>
        <w:right w:val="nil"/>
        <w:between w:val="nil"/>
      </w:pBdr>
      <w:spacing w:before="60"/>
      <w:ind w:left="0"/>
    </w:pPr>
    <w:rPr>
      <w:rFonts w:ascii="Times New Roman" w:cs="Times New Roman" w:eastAsia="Times New Roman" w:hAnsi="Times New Roman"/>
      <w:color w:val="000000"/>
      <w:sz w:val="24"/>
      <w:szCs w:val="24"/>
    </w:rPr>
  </w:style>
  <w:style w:styleId="Titolo1" w:type="paragraph">
    <w:name w:val="heading 1"/>
    <w:basedOn w:val="Normale"/>
    <w:next w:val="Normale"/>
    <w:link w:val="Titolo1Carattere"/>
    <w:autoRedefine/>
    <w:uiPriority w:val="9"/>
    <w:qFormat/>
    <w:rsid w:val="00181747"/>
    <w:pPr>
      <w:spacing w:before="120"/>
      <w:outlineLvl w:val="0"/>
    </w:pPr>
    <w:rPr>
      <w:b/>
      <w:spacing w:val="6"/>
      <w:sz w:val="23"/>
      <w:szCs w:val="23"/>
    </w:rPr>
  </w:style>
  <w:style w:styleId="Titolo2" w:type="paragraph">
    <w:name w:val="heading 2"/>
    <w:basedOn w:val="Normale"/>
    <w:next w:val="Normale"/>
    <w:link w:val="Titolo2Carattere"/>
    <w:uiPriority w:val="9"/>
    <w:unhideWhenUsed/>
    <w:qFormat/>
    <w:rsid w:val="00465E60"/>
    <w:pPr>
      <w:spacing w:after="20" w:before="120"/>
      <w:ind w:left="113"/>
      <w:outlineLvl w:val="1"/>
    </w:pPr>
    <w:rPr>
      <w:b/>
      <w:i/>
      <w:szCs w:val="23"/>
    </w:rPr>
  </w:style>
  <w:style w:styleId="Titolo3" w:type="paragraph">
    <w:name w:val="heading 3"/>
    <w:aliases w:val="articoli"/>
    <w:basedOn w:val="Normale"/>
    <w:next w:val="Normale"/>
    <w:link w:val="Titolo3Carattere"/>
    <w:uiPriority w:val="9"/>
    <w:unhideWhenUsed/>
    <w:rsid w:val="0062495B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olo4" w:type="paragraph">
    <w:name w:val="heading 4"/>
    <w:basedOn w:val="Normale1"/>
    <w:next w:val="Normale1"/>
    <w:rsid w:val="00B626A0"/>
    <w:pPr>
      <w:keepNext/>
      <w:keepLines/>
      <w:spacing w:after="40" w:before="240"/>
      <w:outlineLvl w:val="3"/>
    </w:pPr>
    <w:rPr>
      <w:b/>
      <w:sz w:val="24"/>
      <w:szCs w:val="24"/>
    </w:rPr>
  </w:style>
  <w:style w:styleId="Titolo5" w:type="paragraph">
    <w:name w:val="heading 5"/>
    <w:basedOn w:val="Normale1"/>
    <w:next w:val="Normale1"/>
    <w:rsid w:val="00B626A0"/>
    <w:pPr>
      <w:keepNext/>
      <w:keepLines/>
      <w:spacing w:after="40" w:before="220"/>
      <w:outlineLvl w:val="4"/>
    </w:pPr>
    <w:rPr>
      <w:b/>
      <w:sz w:val="22"/>
      <w:szCs w:val="22"/>
    </w:rPr>
  </w:style>
  <w:style w:styleId="Titolo6" w:type="paragraph">
    <w:name w:val="heading 6"/>
    <w:basedOn w:val="Normale1"/>
    <w:next w:val="Normale1"/>
    <w:rsid w:val="00B626A0"/>
    <w:pPr>
      <w:keepNext/>
      <w:keepLines/>
      <w:spacing w:after="40" w:before="200"/>
      <w:outlineLvl w:val="5"/>
    </w:pPr>
    <w:rPr>
      <w:b/>
      <w:sz w:val="20"/>
      <w:szCs w:val="20"/>
    </w:rPr>
  </w:style>
  <w:style w:styleId="Titolo7" w:type="paragraph">
    <w:name w:val="heading 7"/>
    <w:basedOn w:val="Normale"/>
    <w:next w:val="Normale"/>
    <w:link w:val="Titolo7Carattere"/>
    <w:uiPriority w:val="9"/>
    <w:semiHidden/>
    <w:unhideWhenUsed/>
    <w:rsid w:val="007A4A7C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Titolo1Carattere" w:type="character">
    <w:name w:val="Titolo 1 Carattere"/>
    <w:basedOn w:val="Carpredefinitoparagrafo"/>
    <w:link w:val="Titolo1"/>
    <w:uiPriority w:val="9"/>
    <w:rsid w:val="00181747"/>
    <w:rPr>
      <w:rFonts w:ascii="Times New Roman" w:cs="Times New Roman" w:eastAsia="Times New Roman" w:hAnsi="Times New Roman"/>
      <w:b/>
      <w:color w:val="000000"/>
      <w:spacing w:val="6"/>
      <w:sz w:val="23"/>
      <w:szCs w:val="23"/>
    </w:rPr>
  </w:style>
  <w:style w:customStyle="1" w:styleId="Titolo2Carattere" w:type="character">
    <w:name w:val="Titolo 2 Carattere"/>
    <w:basedOn w:val="Carpredefinitoparagrafo"/>
    <w:link w:val="Titolo2"/>
    <w:uiPriority w:val="9"/>
    <w:rsid w:val="00465E60"/>
    <w:rPr>
      <w:rFonts w:ascii="Times New Roman" w:cs="Times New Roman" w:eastAsia="Times New Roman" w:hAnsi="Times New Roman"/>
      <w:b/>
      <w:i/>
      <w:color w:val="000000"/>
      <w:sz w:val="24"/>
      <w:szCs w:val="23"/>
    </w:rPr>
  </w:style>
  <w:style w:customStyle="1" w:styleId="Titolo3Carattere" w:type="character">
    <w:name w:val="Titolo 3 Carattere"/>
    <w:aliases w:val="articoli Carattere"/>
    <w:basedOn w:val="Carpredefinitoparagrafo"/>
    <w:link w:val="Titolo3"/>
    <w:uiPriority w:val="9"/>
    <w:rsid w:val="0062495B"/>
    <w:rPr>
      <w:rFonts w:asciiTheme="majorHAnsi" w:cstheme="majorBidi" w:eastAsiaTheme="majorEastAsia" w:hAnsiTheme="majorHAnsi"/>
      <w:b/>
      <w:bCs/>
      <w:color w:themeColor="accent1" w:val="4F81BD"/>
      <w:sz w:val="18"/>
    </w:rPr>
  </w:style>
  <w:style w:customStyle="1" w:styleId="Normale1" w:type="paragraph">
    <w:name w:val="Normale1"/>
    <w:rsid w:val="00B626A0"/>
  </w:style>
  <w:style w:customStyle="1" w:styleId="TableNormal" w:type="table">
    <w:name w:val="Table Normal"/>
    <w:rsid w:val="00B626A0"/>
    <w:tblPr>
      <w:tblCellMar>
        <w:top w:type="dxa" w:w="0"/>
        <w:left w:type="dxa" w:w="0"/>
        <w:bottom w:type="dxa" w:w="0"/>
        <w:right w:type="dxa" w:w="0"/>
      </w:tblCellMar>
    </w:tblPr>
  </w:style>
  <w:style w:styleId="Titolo" w:type="paragraph">
    <w:name w:val="Title"/>
    <w:basedOn w:val="Normale"/>
    <w:next w:val="Normale"/>
    <w:link w:val="TitoloCarattere"/>
    <w:uiPriority w:val="10"/>
    <w:qFormat/>
    <w:rsid w:val="0062495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oloCarattere" w:type="character">
    <w:name w:val="Titolo Carattere"/>
    <w:basedOn w:val="Carpredefinitoparagrafo"/>
    <w:link w:val="Titolo"/>
    <w:uiPriority w:val="10"/>
    <w:rsid w:val="0062495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Didascalia-2" w:type="paragraph">
    <w:name w:val="Didascalia-2"/>
    <w:link w:val="Didascalia-2Carattere"/>
    <w:autoRedefine/>
    <w:rsid w:val="0062495B"/>
    <w:rPr>
      <w:rFonts w:ascii="Times New Roman" w:cs="Times New Roman" w:eastAsia="Times New Roman" w:hAnsi="Times New Roman"/>
      <w:b/>
      <w:bCs/>
      <w:color w:themeColor="accent1" w:val="4F81BD"/>
      <w:sz w:val="20"/>
      <w:szCs w:val="24"/>
      <w:lang w:val="en-US"/>
    </w:rPr>
  </w:style>
  <w:style w:customStyle="1" w:styleId="Didascalia-2Carattere" w:type="character">
    <w:name w:val="Didascalia-2 Carattere"/>
    <w:basedOn w:val="Carpredefinitoparagrafo"/>
    <w:link w:val="Didascalia-2"/>
    <w:rsid w:val="0062495B"/>
    <w:rPr>
      <w:rFonts w:ascii="Times New Roman" w:cs="Times New Roman" w:eastAsia="Times New Roman" w:hAnsi="Times New Roman"/>
      <w:b/>
      <w:bCs/>
      <w:color w:themeColor="accent1" w:val="4F81BD"/>
      <w:sz w:val="20"/>
      <w:szCs w:val="24"/>
      <w:lang w:eastAsia="it-IT" w:val="en-US"/>
    </w:rPr>
  </w:style>
  <w:style w:customStyle="1" w:styleId="Tabella" w:type="paragraph">
    <w:name w:val="Tabella"/>
    <w:basedOn w:val="testoarticoli"/>
    <w:link w:val="TabellaCarattere"/>
    <w:autoRedefine/>
    <w:rsid w:val="0062495B"/>
    <w:pPr>
      <w:spacing w:after="0"/>
    </w:pPr>
    <w:rPr>
      <w:rFonts w:asciiTheme="minorHAnsi" w:cstheme="minorBidi" w:eastAsiaTheme="minorHAnsi" w:hAnsiTheme="minorHAnsi"/>
      <w:lang w:eastAsia="en-US"/>
    </w:rPr>
  </w:style>
  <w:style w:customStyle="1" w:styleId="testoarticoli" w:type="paragraph">
    <w:name w:val="testo articoli"/>
    <w:basedOn w:val="Normale"/>
    <w:link w:val="testoarticoliCarattere"/>
    <w:autoRedefine/>
    <w:rsid w:val="0062495B"/>
    <w:pPr>
      <w:spacing w:after="120"/>
    </w:pPr>
  </w:style>
  <w:style w:customStyle="1" w:styleId="testoarticoliCarattere" w:type="character">
    <w:name w:val="testo articoli Carattere"/>
    <w:basedOn w:val="Carpredefinitoparagrafo"/>
    <w:link w:val="testoarticoli"/>
    <w:rsid w:val="0062495B"/>
    <w:rPr>
      <w:rFonts w:ascii="Arial" w:cs="Arial" w:eastAsia="Arial" w:hAnsi="Arial"/>
      <w:sz w:val="18"/>
      <w:szCs w:val="18"/>
      <w:lang w:eastAsia="it-IT"/>
    </w:rPr>
  </w:style>
  <w:style w:customStyle="1" w:styleId="TabellaCarattere" w:type="character">
    <w:name w:val="Tabella Carattere"/>
    <w:basedOn w:val="Carpredefinitoparagrafo"/>
    <w:link w:val="Tabella"/>
    <w:rsid w:val="0062495B"/>
    <w:rPr>
      <w:sz w:val="18"/>
      <w:szCs w:val="18"/>
    </w:rPr>
  </w:style>
  <w:style w:customStyle="1" w:styleId="footnotes" w:type="paragraph">
    <w:name w:val="footnotes"/>
    <w:link w:val="footnotesCarattere"/>
    <w:autoRedefine/>
    <w:rsid w:val="0062495B"/>
    <w:rPr>
      <w:sz w:val="14"/>
      <w:szCs w:val="20"/>
    </w:rPr>
  </w:style>
  <w:style w:customStyle="1" w:styleId="footnotesCarattere" w:type="character">
    <w:name w:val="footnotes Carattere"/>
    <w:basedOn w:val="TestonotaapidipaginaCarattere"/>
    <w:link w:val="footnotes"/>
    <w:rsid w:val="0062495B"/>
    <w:rPr>
      <w:rFonts w:ascii="Arial" w:cs="Arial" w:eastAsia="Arial" w:hAnsi="Arial"/>
      <w:sz w:val="14"/>
      <w:szCs w:val="20"/>
      <w:lang w:eastAsia="it-IT"/>
    </w:rPr>
  </w:style>
  <w:style w:customStyle="1" w:styleId="TestonotaapidipaginaCarattere" w:type="character">
    <w:name w:val="Testo nota a piè di pagina Carattere"/>
    <w:basedOn w:val="Carpredefinitoparagrafo"/>
    <w:link w:val="Testonotaapidipagina"/>
    <w:uiPriority w:val="99"/>
    <w:semiHidden/>
    <w:rsid w:val="00185F74"/>
    <w:rPr>
      <w:sz w:val="20"/>
      <w:szCs w:val="20"/>
    </w:rPr>
  </w:style>
  <w:style w:styleId="Testonotaapidipagina" w:type="paragraph">
    <w:name w:val="footnote text"/>
    <w:basedOn w:val="Normale"/>
    <w:link w:val="TestonotaapidipaginaCarattere"/>
    <w:uiPriority w:val="99"/>
    <w:semiHidden/>
    <w:unhideWhenUsed/>
    <w:rsid w:val="00185F74"/>
    <w:rPr>
      <w:sz w:val="20"/>
      <w:szCs w:val="20"/>
    </w:rPr>
  </w:style>
  <w:style w:customStyle="1" w:styleId="tabella-Note" w:type="paragraph">
    <w:name w:val="tabella-Note"/>
    <w:basedOn w:val="Tabella"/>
    <w:link w:val="tabella-NoteCarattere"/>
    <w:autoRedefine/>
    <w:rsid w:val="0062495B"/>
    <w:pPr>
      <w:widowControl w:val="0"/>
    </w:pPr>
    <w:rPr>
      <w:i/>
      <w:sz w:val="16"/>
    </w:rPr>
  </w:style>
  <w:style w:customStyle="1" w:styleId="tabella-NoteCarattere" w:type="character">
    <w:name w:val="tabella-Note Carattere"/>
    <w:basedOn w:val="TabellaCarattere"/>
    <w:link w:val="tabella-Note"/>
    <w:rsid w:val="0062495B"/>
    <w:rPr>
      <w:i/>
      <w:sz w:val="16"/>
      <w:szCs w:val="18"/>
    </w:rPr>
  </w:style>
  <w:style w:customStyle="1" w:styleId="tabella-notes" w:type="paragraph">
    <w:name w:val="tabella-notes"/>
    <w:basedOn w:val="Tabella"/>
    <w:link w:val="tabella-notesCarattere"/>
    <w:autoRedefine/>
    <w:rsid w:val="0062495B"/>
    <w:pPr>
      <w:widowControl w:val="0"/>
    </w:pPr>
    <w:rPr>
      <w:i/>
      <w:sz w:val="16"/>
    </w:rPr>
  </w:style>
  <w:style w:customStyle="1" w:styleId="tabella-notesCarattere" w:type="character">
    <w:name w:val="tabella-notes Carattere"/>
    <w:basedOn w:val="TabellaCarattere"/>
    <w:link w:val="tabella-notes"/>
    <w:rsid w:val="0062495B"/>
    <w:rPr>
      <w:i/>
      <w:sz w:val="16"/>
      <w:szCs w:val="18"/>
    </w:rPr>
  </w:style>
  <w:style w:styleId="NormaleWeb" w:type="paragraph">
    <w:name w:val="Normal (Web)"/>
    <w:basedOn w:val="Normale"/>
    <w:uiPriority w:val="99"/>
    <w:unhideWhenUsed/>
    <w:rsid w:val="00AC3D49"/>
    <w:pPr>
      <w:spacing w:after="100" w:afterAutospacing="1" w:before="100" w:beforeAutospacing="1"/>
    </w:pPr>
  </w:style>
  <w:style w:styleId="Intestazione" w:type="paragraph">
    <w:name w:val="header"/>
    <w:basedOn w:val="Normale"/>
    <w:link w:val="IntestazioneCarattere"/>
    <w:uiPriority w:val="99"/>
    <w:unhideWhenUsed/>
    <w:rsid w:val="00066B5B"/>
    <w:pPr>
      <w:tabs>
        <w:tab w:pos="4819" w:val="center"/>
        <w:tab w:pos="9638" w:val="right"/>
      </w:tabs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066B5B"/>
    <w:rPr>
      <w:rFonts w:ascii="Arial" w:hAnsi="Arial"/>
      <w:sz w:val="18"/>
    </w:rPr>
  </w:style>
  <w:style w:styleId="Pidipagina" w:type="paragraph">
    <w:name w:val="footer"/>
    <w:basedOn w:val="Normale"/>
    <w:link w:val="PidipaginaCarattere"/>
    <w:uiPriority w:val="99"/>
    <w:unhideWhenUsed/>
    <w:rsid w:val="00066B5B"/>
    <w:pPr>
      <w:tabs>
        <w:tab w:pos="4819" w:val="center"/>
        <w:tab w:pos="9638" w:val="right"/>
      </w:tabs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066B5B"/>
    <w:rPr>
      <w:rFonts w:ascii="Arial" w:hAnsi="Arial"/>
      <w:sz w:val="18"/>
    </w:rPr>
  </w:style>
  <w:style w:styleId="Sottotitolo" w:type="paragraph">
    <w:name w:val="Subtitle"/>
    <w:basedOn w:val="Normale1"/>
    <w:next w:val="Normale1"/>
    <w:rsid w:val="00B626A0"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styleId="Collegamentoipertestuale" w:type="character">
    <w:name w:val="Hyperlink"/>
    <w:basedOn w:val="Carpredefinitoparagrafo"/>
    <w:uiPriority w:val="99"/>
    <w:unhideWhenUsed/>
    <w:rsid w:val="00D13F16"/>
    <w:rPr>
      <w:color w:themeColor="hyperlink" w:val="0000FF"/>
      <w:u w:val="single"/>
    </w:rPr>
  </w:style>
  <w:style w:styleId="Titolosommario" w:type="paragraph">
    <w:name w:val="TOC Heading"/>
    <w:basedOn w:val="Titolo1"/>
    <w:next w:val="Normale"/>
    <w:uiPriority w:val="39"/>
    <w:unhideWhenUsed/>
    <w:rsid w:val="00394BE3"/>
    <w:pPr>
      <w:keepNext/>
      <w:keepLines/>
      <w:spacing w:before="480" w:line="276" w:lineRule="auto"/>
      <w:outlineLvl w:val="9"/>
    </w:pPr>
    <w:rPr>
      <w:rFonts w:asciiTheme="majorHAnsi" w:cstheme="majorBidi" w:eastAsiaTheme="majorEastAsia" w:hAnsiTheme="majorHAnsi"/>
      <w:bCs/>
      <w:color w:themeColor="accent1" w:themeShade="BF" w:val="365F91"/>
      <w:sz w:val="28"/>
      <w:szCs w:val="28"/>
      <w:lang w:eastAsia="en-US"/>
    </w:rPr>
  </w:style>
  <w:style w:styleId="Sommario1" w:type="paragraph">
    <w:name w:val="toc 1"/>
    <w:basedOn w:val="Normale"/>
    <w:next w:val="Normale"/>
    <w:autoRedefine/>
    <w:uiPriority w:val="39"/>
    <w:unhideWhenUsed/>
    <w:rsid w:val="00394BE3"/>
    <w:pPr>
      <w:spacing w:after="120" w:before="240"/>
      <w:jc w:val="left"/>
    </w:pPr>
    <w:rPr>
      <w:rFonts w:asciiTheme="minorHAnsi" w:cstheme="minorHAnsi" w:hAnsiTheme="minorHAnsi"/>
      <w:b/>
      <w:bCs/>
      <w:sz w:val="20"/>
      <w:szCs w:val="20"/>
    </w:rPr>
  </w:style>
  <w:style w:customStyle="1" w:styleId="apple-tab-span" w:type="character">
    <w:name w:val="apple-tab-span"/>
    <w:basedOn w:val="Carpredefinitoparagrafo"/>
    <w:rsid w:val="00A15FAF"/>
  </w:style>
  <w:style w:styleId="Sommario2" w:type="paragraph">
    <w:name w:val="toc 2"/>
    <w:basedOn w:val="Normale"/>
    <w:next w:val="Normale"/>
    <w:autoRedefine/>
    <w:uiPriority w:val="39"/>
    <w:unhideWhenUsed/>
    <w:rsid w:val="00CC143A"/>
    <w:pPr>
      <w:spacing w:before="120"/>
      <w:ind w:left="240"/>
      <w:jc w:val="left"/>
    </w:pPr>
    <w:rPr>
      <w:rFonts w:asciiTheme="minorHAnsi" w:cstheme="minorHAnsi" w:hAnsiTheme="minorHAnsi"/>
      <w:i/>
      <w:iCs/>
      <w:sz w:val="20"/>
      <w:szCs w:val="20"/>
    </w:rPr>
  </w:style>
  <w:style w:styleId="Enfasidelicata" w:type="character">
    <w:name w:val="Subtle Emphasis"/>
    <w:basedOn w:val="Carpredefinitoparagrafo"/>
    <w:uiPriority w:val="19"/>
    <w:rsid w:val="0085372C"/>
    <w:rPr>
      <w:i/>
      <w:iCs/>
      <w:color w:themeColor="text1" w:themeTint="BF" w:val="404040"/>
    </w:rPr>
  </w:style>
  <w:style w:styleId="Citazioneintensa" w:type="paragraph">
    <w:name w:val="Intense Quote"/>
    <w:basedOn w:val="Normale"/>
    <w:next w:val="Normale"/>
    <w:link w:val="CitazioneintensaCarattere"/>
    <w:uiPriority w:val="30"/>
    <w:rsid w:val="00185EA2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F81BD"/>
    </w:rPr>
  </w:style>
  <w:style w:customStyle="1" w:styleId="CitazioneintensaCarattere" w:type="character">
    <w:name w:val="Citazione intensa Carattere"/>
    <w:basedOn w:val="Carpredefinitoparagrafo"/>
    <w:link w:val="Citazioneintensa"/>
    <w:uiPriority w:val="30"/>
    <w:rsid w:val="00185EA2"/>
    <w:rPr>
      <w:rFonts w:ascii="Times New Roman" w:cs="Times New Roman" w:eastAsia="Times New Roman" w:hAnsi="Times New Roman"/>
      <w:i/>
      <w:iCs/>
      <w:color w:themeColor="accent1" w:val="4F81BD"/>
      <w:sz w:val="24"/>
      <w:szCs w:val="24"/>
    </w:rPr>
  </w:style>
  <w:style w:styleId="Testofumetto" w:type="paragraph">
    <w:name w:val="Balloon Text"/>
    <w:basedOn w:val="Normale"/>
    <w:link w:val="TestofumettoCarattere"/>
    <w:uiPriority w:val="99"/>
    <w:semiHidden/>
    <w:unhideWhenUsed/>
    <w:rsid w:val="009577A0"/>
    <w:rPr>
      <w:rFonts w:ascii="Arial" w:cs="Arial" w:hAnsi="Arial"/>
      <w:sz w:val="18"/>
      <w:szCs w:val="18"/>
    </w:rPr>
  </w:style>
  <w:style w:customStyle="1" w:styleId="TestofumettoCarattere" w:type="character">
    <w:name w:val="Testo fumetto Carattere"/>
    <w:basedOn w:val="Carpredefinitoparagrafo"/>
    <w:link w:val="Testofumetto"/>
    <w:uiPriority w:val="99"/>
    <w:semiHidden/>
    <w:rsid w:val="009577A0"/>
    <w:rPr>
      <w:rFonts w:eastAsia="Times New Roman"/>
      <w:color w:val="000000"/>
    </w:rPr>
  </w:style>
  <w:style w:styleId="Rimandonotaapidipagina" w:type="character">
    <w:name w:val="footnote reference"/>
    <w:basedOn w:val="Carpredefinitoparagrafo"/>
    <w:uiPriority w:val="99"/>
    <w:semiHidden/>
    <w:unhideWhenUsed/>
    <w:rsid w:val="006B15EA"/>
    <w:rPr>
      <w:vertAlign w:val="superscript"/>
    </w:rPr>
  </w:style>
  <w:style w:styleId="Sommario3" w:type="paragraph">
    <w:name w:val="toc 3"/>
    <w:basedOn w:val="Normale"/>
    <w:next w:val="Normale"/>
    <w:autoRedefine/>
    <w:uiPriority w:val="39"/>
    <w:unhideWhenUsed/>
    <w:rsid w:val="000818BF"/>
    <w:pPr>
      <w:spacing w:before="0"/>
      <w:ind w:left="480"/>
      <w:jc w:val="left"/>
    </w:pPr>
    <w:rPr>
      <w:rFonts w:asciiTheme="minorHAnsi" w:cstheme="minorHAnsi" w:hAnsiTheme="minorHAnsi"/>
      <w:sz w:val="20"/>
      <w:szCs w:val="20"/>
    </w:rPr>
  </w:style>
  <w:style w:styleId="Sommario4" w:type="paragraph">
    <w:name w:val="toc 4"/>
    <w:basedOn w:val="Normale"/>
    <w:next w:val="Normale"/>
    <w:autoRedefine/>
    <w:uiPriority w:val="39"/>
    <w:unhideWhenUsed/>
    <w:rsid w:val="00BB1AC9"/>
    <w:pPr>
      <w:spacing w:before="0"/>
      <w:ind w:left="720"/>
      <w:jc w:val="left"/>
    </w:pPr>
    <w:rPr>
      <w:rFonts w:asciiTheme="minorHAnsi" w:cstheme="minorHAnsi" w:hAnsiTheme="minorHAnsi"/>
      <w:sz w:val="20"/>
      <w:szCs w:val="20"/>
    </w:rPr>
  </w:style>
  <w:style w:styleId="Sommario5" w:type="paragraph">
    <w:name w:val="toc 5"/>
    <w:basedOn w:val="Normale"/>
    <w:next w:val="Normale"/>
    <w:autoRedefine/>
    <w:uiPriority w:val="39"/>
    <w:unhideWhenUsed/>
    <w:rsid w:val="00BB1AC9"/>
    <w:pPr>
      <w:spacing w:before="0"/>
      <w:ind w:left="960"/>
      <w:jc w:val="left"/>
    </w:pPr>
    <w:rPr>
      <w:rFonts w:asciiTheme="minorHAnsi" w:cstheme="minorHAnsi" w:hAnsiTheme="minorHAnsi"/>
      <w:sz w:val="20"/>
      <w:szCs w:val="20"/>
    </w:rPr>
  </w:style>
  <w:style w:styleId="Sommario6" w:type="paragraph">
    <w:name w:val="toc 6"/>
    <w:basedOn w:val="Normale"/>
    <w:next w:val="Normale"/>
    <w:autoRedefine/>
    <w:uiPriority w:val="39"/>
    <w:unhideWhenUsed/>
    <w:rsid w:val="00BB1AC9"/>
    <w:pPr>
      <w:spacing w:before="0"/>
      <w:ind w:left="1200"/>
      <w:jc w:val="left"/>
    </w:pPr>
    <w:rPr>
      <w:rFonts w:asciiTheme="minorHAnsi" w:cstheme="minorHAnsi" w:hAnsiTheme="minorHAnsi"/>
      <w:sz w:val="20"/>
      <w:szCs w:val="20"/>
    </w:rPr>
  </w:style>
  <w:style w:styleId="Sommario7" w:type="paragraph">
    <w:name w:val="toc 7"/>
    <w:basedOn w:val="Normale"/>
    <w:next w:val="Normale"/>
    <w:autoRedefine/>
    <w:uiPriority w:val="39"/>
    <w:unhideWhenUsed/>
    <w:rsid w:val="00BB1AC9"/>
    <w:pPr>
      <w:spacing w:before="0"/>
      <w:ind w:left="1440"/>
      <w:jc w:val="left"/>
    </w:pPr>
    <w:rPr>
      <w:rFonts w:asciiTheme="minorHAnsi" w:cstheme="minorHAnsi" w:hAnsiTheme="minorHAnsi"/>
      <w:sz w:val="20"/>
      <w:szCs w:val="20"/>
    </w:rPr>
  </w:style>
  <w:style w:styleId="Sommario8" w:type="paragraph">
    <w:name w:val="toc 8"/>
    <w:basedOn w:val="Normale"/>
    <w:next w:val="Normale"/>
    <w:autoRedefine/>
    <w:uiPriority w:val="39"/>
    <w:unhideWhenUsed/>
    <w:rsid w:val="00BB1AC9"/>
    <w:pPr>
      <w:spacing w:before="0"/>
      <w:ind w:left="1680"/>
      <w:jc w:val="left"/>
    </w:pPr>
    <w:rPr>
      <w:rFonts w:asciiTheme="minorHAnsi" w:cstheme="minorHAnsi" w:hAnsiTheme="minorHAnsi"/>
      <w:sz w:val="20"/>
      <w:szCs w:val="20"/>
    </w:rPr>
  </w:style>
  <w:style w:styleId="Sommario9" w:type="paragraph">
    <w:name w:val="toc 9"/>
    <w:basedOn w:val="Normale"/>
    <w:next w:val="Normale"/>
    <w:autoRedefine/>
    <w:uiPriority w:val="39"/>
    <w:unhideWhenUsed/>
    <w:rsid w:val="00BB1AC9"/>
    <w:pPr>
      <w:spacing w:before="0"/>
      <w:ind w:left="1920"/>
      <w:jc w:val="left"/>
    </w:pPr>
    <w:rPr>
      <w:rFonts w:asciiTheme="minorHAnsi" w:cstheme="minorHAnsi" w:hAnsiTheme="minorHAnsi"/>
      <w:sz w:val="20"/>
      <w:szCs w:val="20"/>
    </w:rPr>
  </w:style>
  <w:style w:customStyle="1" w:styleId="UnresolvedMention" w:type="character">
    <w:name w:val="Unresolved Mention"/>
    <w:basedOn w:val="Carpredefinitoparagrafo"/>
    <w:uiPriority w:val="99"/>
    <w:semiHidden/>
    <w:unhideWhenUsed/>
    <w:rsid w:val="0051635D"/>
    <w:rPr>
      <w:color w:val="605E5C"/>
      <w:shd w:color="auto" w:fill="E1DFDD" w:val="clear"/>
    </w:rPr>
  </w:style>
  <w:style w:styleId="Paragrafoelenco" w:type="paragraph">
    <w:name w:val="List Paragraph"/>
    <w:basedOn w:val="Normale"/>
    <w:uiPriority w:val="34"/>
    <w:rsid w:val="002E5AE9"/>
    <w:pPr>
      <w:ind w:left="720"/>
      <w:contextualSpacing/>
    </w:pPr>
  </w:style>
  <w:style w:customStyle="1" w:styleId="ng-star-inserted" w:type="paragraph">
    <w:name w:val="ng-star-inserted"/>
    <w:basedOn w:val="Normale"/>
    <w:rsid w:val="00200CF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/>
      <w:jc w:val="left"/>
    </w:pPr>
    <w:rPr>
      <w:color w:val="auto"/>
    </w:rPr>
  </w:style>
  <w:style w:customStyle="1" w:styleId="ng-star-inserted1" w:type="character">
    <w:name w:val="ng-star-inserted1"/>
    <w:basedOn w:val="Carpredefinitoparagrafo"/>
    <w:rsid w:val="00200CFE"/>
  </w:style>
  <w:style w:customStyle="1" w:styleId="inline-code" w:type="character">
    <w:name w:val="inline-code"/>
    <w:basedOn w:val="Carpredefinitoparagrafo"/>
    <w:rsid w:val="00200CFE"/>
  </w:style>
  <w:style w:customStyle="1" w:styleId="Boxlv4" w:type="paragraph">
    <w:name w:val="Box lv. 4"/>
    <w:basedOn w:val="Titolo7"/>
    <w:next w:val="Normale"/>
    <w:link w:val="Boxlv4Carattere"/>
    <w:autoRedefine/>
    <w:qFormat/>
    <w:rsid w:val="002F1D08"/>
    <w:pPr>
      <w:pBdr>
        <w:top w:color="auto" w:space="0" w:sz="0" w:val="none"/>
        <w:left w:color="auto" w:space="4" w:sz="4" w:val="dashed"/>
        <w:bottom w:color="auto" w:space="0" w:sz="0" w:val="none"/>
        <w:right w:color="auto" w:space="0" w:sz="0" w:val="none"/>
        <w:between w:color="auto" w:space="0" w:sz="0" w:val="none"/>
      </w:pBdr>
      <w:spacing w:after="120" w:before="120"/>
    </w:pPr>
    <w:rPr>
      <w:bCs/>
      <w:i w:val="0"/>
      <w:sz w:val="22"/>
    </w:rPr>
  </w:style>
  <w:style w:customStyle="1" w:styleId="Boxlv4Carattere" w:type="character">
    <w:name w:val="Box lv. 4 Carattere"/>
    <w:basedOn w:val="Carpredefinitoparagrafo"/>
    <w:link w:val="Boxlv4"/>
    <w:rsid w:val="002F1D08"/>
    <w:rPr>
      <w:rFonts w:asciiTheme="majorHAnsi" w:cstheme="majorBidi" w:eastAsiaTheme="majorEastAsia" w:hAnsiTheme="majorHAnsi"/>
      <w:bCs/>
      <w:iCs/>
      <w:color w:themeColor="accent1" w:themeShade="7F" w:val="243F60"/>
      <w:sz w:val="22"/>
      <w:szCs w:val="24"/>
    </w:rPr>
  </w:style>
  <w:style w:customStyle="1" w:styleId="Titolo7Carattere" w:type="character">
    <w:name w:val="Titolo 7 Carattere"/>
    <w:basedOn w:val="Carpredefinitoparagrafo"/>
    <w:link w:val="Titolo7"/>
    <w:uiPriority w:val="9"/>
    <w:semiHidden/>
    <w:rsid w:val="007A4A7C"/>
    <w:rPr>
      <w:rFonts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styleId="Enfasicorsivo" w:type="character">
    <w:name w:val="Emphasis"/>
    <w:basedOn w:val="Carpredefinitoparagrafo"/>
    <w:uiPriority w:val="20"/>
    <w:qFormat/>
    <w:rsid w:val="00593548"/>
    <w:rPr>
      <w:i/>
      <w:iCs/>
    </w:rPr>
  </w:style>
  <w:style w:customStyle="1" w:styleId="titbox4" w:type="paragraph">
    <w:name w:val="tit box 4"/>
    <w:basedOn w:val="Boxlv4"/>
    <w:link w:val="titbox4Carattere"/>
    <w:autoRedefine/>
    <w:qFormat/>
    <w:rsid w:val="00593548"/>
    <w:rPr>
      <w:u w:val="single"/>
    </w:rPr>
  </w:style>
  <w:style w:customStyle="1" w:styleId="titbox4Carattere" w:type="character">
    <w:name w:val="tit box 4 Carattere"/>
    <w:basedOn w:val="Boxlv4Carattere"/>
    <w:link w:val="titbox4"/>
    <w:rsid w:val="00593548"/>
    <w:rPr>
      <w:rFonts w:asciiTheme="majorHAnsi" w:cstheme="majorBidi" w:eastAsiaTheme="majorEastAsia" w:hAnsiTheme="majorHAnsi"/>
      <w:bCs/>
      <w:iCs/>
      <w:color w:themeColor="accent1" w:themeShade="7F" w:val="243F60"/>
      <w:sz w:val="22"/>
      <w:szCs w:val="24"/>
      <w:u w:val="single"/>
    </w:rPr>
  </w:style>
  <w:style w:styleId="Nessunaspaziatura" w:type="paragraph">
    <w:name w:val="No Spacing"/>
    <w:uiPriority w:val="1"/>
    <w:qFormat/>
    <w:rsid w:val="00DB4DE7"/>
    <w:pPr>
      <w:pBdr>
        <w:top w:val="nil"/>
        <w:left w:val="nil"/>
        <w:bottom w:val="nil"/>
        <w:right w:val="nil"/>
        <w:between w:val="nil"/>
      </w:pBdr>
      <w:ind w:left="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7" Target="numbering.xml" /><Relationship Type="http://schemas.openxmlformats.org/officeDocument/2006/relationships/styles" Id="rId16" Target="styles.xml" /><Relationship Type="http://schemas.openxmlformats.org/officeDocument/2006/relationships/settings" Id="rId15" Target="settings.xml" /><Relationship Type="http://schemas.openxmlformats.org/officeDocument/2006/relationships/webSettings" Id="rId14" Target="webSettings.xml" /><Relationship Type="http://schemas.openxmlformats.org/officeDocument/2006/relationships/fontTable" Id="rId13" Target="fontTable.xml" /><Relationship Type="http://schemas.openxmlformats.org/officeDocument/2006/relationships/theme" Id="rId12" Target="theme/theme1.xml" /><Relationship Type="http://schemas.openxmlformats.org/officeDocument/2006/relationships/footnotes" Id="rId11" Target="footnotes.xml" /><Relationship Type="http://schemas.openxmlformats.org/officeDocument/2006/relationships/comments" Id="rId10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template_manuale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Diagnosi Parentesi Quadre</dc:title>
  <dc:creator/>
  <cp:keywords/>
  <dcterms:created xsi:type="dcterms:W3CDTF">2025-08-20T15:56:04Z</dcterms:created>
  <dcterms:modified xsi:type="dcterms:W3CDTF">2025-08-20T15:56:04Z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True</vt:lpwstr>
  </property>
  <property fmtid="{D5CDD505-2E9C-101B-9397-08002B2CF9AE}" pid="3" name="toc-depth">
    <vt:lpwstr>4</vt:lpwstr>
  </property>
</Properties>
</file>